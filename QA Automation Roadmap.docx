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C23B" w14:textId="5A3914C8" w:rsidR="007B08E1" w:rsidRDefault="009910FB" w:rsidP="00262B0E">
      <w:pPr>
        <w:pStyle w:val="Heading1"/>
      </w:pPr>
      <w:r>
        <w:t>QA Automation Roadmap</w:t>
      </w:r>
    </w:p>
    <w:p w14:paraId="5C5495EF" w14:textId="5D0FD2DE" w:rsidR="007B08E1" w:rsidRDefault="009910FB" w:rsidP="009910FB">
      <w:pPr>
        <w:pStyle w:val="ListNumber"/>
      </w:pPr>
      <w:r>
        <w:t>Set up GitHub repository for automation test suites</w:t>
      </w:r>
    </w:p>
    <w:p w14:paraId="4319729A" w14:textId="6C085C63" w:rsidR="009910FB" w:rsidRDefault="009910FB" w:rsidP="009910FB">
      <w:pPr>
        <w:pStyle w:val="ListNumber"/>
      </w:pPr>
      <w:r>
        <w:t>Tools: Selenium WebDriver, Eclipse IDE, Java, TestNG framework</w:t>
      </w:r>
    </w:p>
    <w:p w14:paraId="548ADDB8" w14:textId="1B5D4B98" w:rsidR="009910FB" w:rsidRDefault="009910FB" w:rsidP="009910FB">
      <w:pPr>
        <w:pStyle w:val="ListNumber"/>
      </w:pPr>
      <w:r>
        <w:t>Timeline:</w:t>
      </w:r>
    </w:p>
    <w:p w14:paraId="486EC4E0" w14:textId="77777777" w:rsidR="002C1DA8" w:rsidRDefault="009910FB" w:rsidP="009910FB">
      <w:pPr>
        <w:pStyle w:val="ListNumber"/>
        <w:numPr>
          <w:ilvl w:val="1"/>
          <w:numId w:val="14"/>
        </w:numPr>
      </w:pPr>
      <w:r w:rsidRPr="0096756E">
        <w:rPr>
          <w:b/>
          <w:bCs/>
        </w:rPr>
        <w:t>(Q3</w:t>
      </w:r>
      <w:r w:rsidR="002C1DA8" w:rsidRPr="0096756E">
        <w:rPr>
          <w:b/>
          <w:bCs/>
        </w:rPr>
        <w:t xml:space="preserve"> 2020</w:t>
      </w:r>
      <w:r w:rsidRPr="0096756E">
        <w:rPr>
          <w:b/>
          <w:bCs/>
        </w:rPr>
        <w:t>)</w:t>
      </w:r>
      <w:r w:rsidR="002C1DA8">
        <w:t xml:space="preserve"> – Set up automation framework, plan structure, practice and learn</w:t>
      </w:r>
    </w:p>
    <w:p w14:paraId="7EAB05C3" w14:textId="77777777" w:rsidR="002C1DA8" w:rsidRDefault="002C1DA8" w:rsidP="002C1DA8">
      <w:pPr>
        <w:pStyle w:val="ListNumber"/>
        <w:numPr>
          <w:ilvl w:val="1"/>
          <w:numId w:val="14"/>
        </w:numPr>
      </w:pPr>
      <w:r w:rsidRPr="0096756E">
        <w:rPr>
          <w:b/>
          <w:bCs/>
        </w:rPr>
        <w:t>(Q4 2020)</w:t>
      </w:r>
      <w:r>
        <w:t xml:space="preserve"> – Create Automation testcases:</w:t>
      </w:r>
    </w:p>
    <w:p w14:paraId="7B0427ED" w14:textId="77777777" w:rsidR="002C1DA8" w:rsidRDefault="002C1DA8" w:rsidP="002C1DA8">
      <w:pPr>
        <w:pStyle w:val="ListNumber"/>
        <w:numPr>
          <w:ilvl w:val="2"/>
          <w:numId w:val="14"/>
        </w:numPr>
      </w:pPr>
      <w:r>
        <w:t>Portal Smoke Test</w:t>
      </w:r>
    </w:p>
    <w:p w14:paraId="17CD4159" w14:textId="1FD0CB20" w:rsidR="009910FB" w:rsidRDefault="002C1DA8" w:rsidP="002C1DA8">
      <w:pPr>
        <w:pStyle w:val="ListNumber"/>
        <w:numPr>
          <w:ilvl w:val="2"/>
          <w:numId w:val="14"/>
        </w:numPr>
      </w:pPr>
      <w:r>
        <w:t>Skills Acquisition</w:t>
      </w:r>
    </w:p>
    <w:p w14:paraId="280D4BF7" w14:textId="5882BA0E" w:rsidR="002C1DA8" w:rsidRDefault="002C1DA8" w:rsidP="002C1DA8">
      <w:pPr>
        <w:pStyle w:val="ListNumber"/>
        <w:numPr>
          <w:ilvl w:val="2"/>
          <w:numId w:val="14"/>
        </w:numPr>
      </w:pPr>
      <w:r>
        <w:t>Behavior Reduction</w:t>
      </w:r>
    </w:p>
    <w:p w14:paraId="2A288CA5" w14:textId="516004E1" w:rsidR="002C1DA8" w:rsidRDefault="002C1DA8" w:rsidP="002C1DA8">
      <w:pPr>
        <w:pStyle w:val="ListNumber"/>
        <w:numPr>
          <w:ilvl w:val="1"/>
          <w:numId w:val="14"/>
        </w:numPr>
      </w:pPr>
      <w:r w:rsidRPr="0096756E">
        <w:rPr>
          <w:b/>
          <w:bCs/>
        </w:rPr>
        <w:t>(Q1 2021)</w:t>
      </w:r>
      <w:r>
        <w:t xml:space="preserve"> - </w:t>
      </w:r>
      <w:r>
        <w:t>Create Automation testcases:</w:t>
      </w:r>
    </w:p>
    <w:p w14:paraId="6DFB6DA2" w14:textId="581A8E5F" w:rsidR="002C1DA8" w:rsidRDefault="002C1DA8" w:rsidP="002C1DA8">
      <w:pPr>
        <w:pStyle w:val="ListNumber"/>
        <w:numPr>
          <w:ilvl w:val="2"/>
          <w:numId w:val="14"/>
        </w:numPr>
      </w:pPr>
      <w:r>
        <w:t>Documentation</w:t>
      </w:r>
    </w:p>
    <w:p w14:paraId="0DD4BBCA" w14:textId="1F159CDB" w:rsidR="002C1DA8" w:rsidRDefault="002C1DA8" w:rsidP="002C1DA8">
      <w:pPr>
        <w:pStyle w:val="ListNumber"/>
        <w:numPr>
          <w:ilvl w:val="3"/>
          <w:numId w:val="14"/>
        </w:numPr>
      </w:pPr>
      <w:r>
        <w:t>Notes</w:t>
      </w:r>
    </w:p>
    <w:p w14:paraId="1B2F3CF3" w14:textId="392D60EB" w:rsidR="002C1DA8" w:rsidRDefault="002C1DA8" w:rsidP="002C1DA8">
      <w:pPr>
        <w:pStyle w:val="ListNumber"/>
        <w:numPr>
          <w:ilvl w:val="3"/>
          <w:numId w:val="14"/>
        </w:numPr>
      </w:pPr>
      <w:r>
        <w:t>Videos</w:t>
      </w:r>
    </w:p>
    <w:p w14:paraId="1CEBECF1" w14:textId="3ED12916" w:rsidR="002C1DA8" w:rsidRDefault="002C1DA8" w:rsidP="002C1DA8">
      <w:pPr>
        <w:pStyle w:val="ListNumber"/>
        <w:numPr>
          <w:ilvl w:val="3"/>
          <w:numId w:val="14"/>
        </w:numPr>
      </w:pPr>
      <w:r>
        <w:t>Documents</w:t>
      </w:r>
    </w:p>
    <w:p w14:paraId="792214B8" w14:textId="779769F7" w:rsidR="002C1DA8" w:rsidRDefault="002C1DA8" w:rsidP="002C1DA8">
      <w:pPr>
        <w:pStyle w:val="ListNumber"/>
        <w:numPr>
          <w:ilvl w:val="3"/>
          <w:numId w:val="14"/>
        </w:numPr>
      </w:pPr>
      <w:r>
        <w:t>Timesheets</w:t>
      </w:r>
    </w:p>
    <w:p w14:paraId="63A652C4" w14:textId="40825A1F" w:rsidR="002C1DA8" w:rsidRDefault="002C1DA8" w:rsidP="002C1DA8">
      <w:pPr>
        <w:pStyle w:val="ListNumber"/>
        <w:numPr>
          <w:ilvl w:val="3"/>
          <w:numId w:val="14"/>
        </w:numPr>
      </w:pPr>
      <w:r>
        <w:t>SOAP Notes</w:t>
      </w:r>
    </w:p>
    <w:p w14:paraId="63C8281C" w14:textId="071D5BDE" w:rsidR="002C1DA8" w:rsidRDefault="002C1DA8" w:rsidP="002C1DA8">
      <w:pPr>
        <w:pStyle w:val="ListNumber"/>
        <w:numPr>
          <w:ilvl w:val="2"/>
          <w:numId w:val="14"/>
        </w:numPr>
      </w:pPr>
      <w:r>
        <w:t>Analysis &amp; Reporting</w:t>
      </w:r>
    </w:p>
    <w:p w14:paraId="0C5A0328" w14:textId="2F88DC8C" w:rsidR="002C1DA8" w:rsidRDefault="002C1DA8" w:rsidP="002C1DA8">
      <w:pPr>
        <w:pStyle w:val="ListNumber"/>
        <w:numPr>
          <w:ilvl w:val="3"/>
          <w:numId w:val="14"/>
        </w:numPr>
      </w:pPr>
      <w:r>
        <w:t>Reports</w:t>
      </w:r>
    </w:p>
    <w:p w14:paraId="3081BC21" w14:textId="4856E4AC" w:rsidR="002C1DA8" w:rsidRDefault="002C1DA8" w:rsidP="002C1DA8">
      <w:pPr>
        <w:pStyle w:val="ListNumber"/>
        <w:numPr>
          <w:ilvl w:val="3"/>
          <w:numId w:val="14"/>
        </w:numPr>
      </w:pPr>
      <w:r>
        <w:t>Target List</w:t>
      </w:r>
    </w:p>
    <w:p w14:paraId="488F7A8B" w14:textId="24779BD5" w:rsidR="002C1DA8" w:rsidRDefault="002C1DA8" w:rsidP="002C1DA8">
      <w:pPr>
        <w:pStyle w:val="ListNumber"/>
        <w:numPr>
          <w:ilvl w:val="3"/>
          <w:numId w:val="14"/>
        </w:numPr>
      </w:pPr>
      <w:r>
        <w:t>Graphing</w:t>
      </w:r>
    </w:p>
    <w:p w14:paraId="196BA559" w14:textId="0D15923F" w:rsidR="002C1DA8" w:rsidRDefault="002C1DA8" w:rsidP="002C1DA8">
      <w:pPr>
        <w:pStyle w:val="ListNumber"/>
        <w:numPr>
          <w:ilvl w:val="3"/>
          <w:numId w:val="14"/>
        </w:numPr>
      </w:pPr>
      <w:r>
        <w:t>Progress Notes</w:t>
      </w:r>
    </w:p>
    <w:p w14:paraId="6601A560" w14:textId="77777777" w:rsidR="00262B0E" w:rsidRDefault="00262B0E" w:rsidP="00262B0E">
      <w:pPr>
        <w:pStyle w:val="ListNumber"/>
        <w:numPr>
          <w:ilvl w:val="1"/>
          <w:numId w:val="14"/>
        </w:numPr>
      </w:pPr>
      <w:r w:rsidRPr="0096756E">
        <w:rPr>
          <w:b/>
          <w:bCs/>
        </w:rPr>
        <w:t>(Q2 2021)</w:t>
      </w:r>
      <w:r>
        <w:t xml:space="preserve"> - </w:t>
      </w:r>
      <w:r>
        <w:t>Create Automation testcases:</w:t>
      </w:r>
    </w:p>
    <w:p w14:paraId="0BC0FF7A" w14:textId="2FECD52A" w:rsidR="00262B0E" w:rsidRDefault="00262B0E" w:rsidP="00262B0E">
      <w:pPr>
        <w:pStyle w:val="ListNumber"/>
        <w:numPr>
          <w:ilvl w:val="2"/>
          <w:numId w:val="14"/>
        </w:numPr>
      </w:pPr>
      <w:r>
        <w:t>Assessments</w:t>
      </w:r>
    </w:p>
    <w:p w14:paraId="2BBA728B" w14:textId="2A9303D4" w:rsidR="00262B0E" w:rsidRDefault="00262B0E" w:rsidP="00262B0E">
      <w:pPr>
        <w:pStyle w:val="ListNumber"/>
        <w:numPr>
          <w:ilvl w:val="3"/>
          <w:numId w:val="14"/>
        </w:numPr>
      </w:pPr>
      <w:r>
        <w:lastRenderedPageBreak/>
        <w:t>Functional Analysis</w:t>
      </w:r>
    </w:p>
    <w:p w14:paraId="4CE64500" w14:textId="4B769254" w:rsidR="00262B0E" w:rsidRDefault="00262B0E" w:rsidP="00262B0E">
      <w:pPr>
        <w:pStyle w:val="ListNumber"/>
        <w:numPr>
          <w:ilvl w:val="3"/>
          <w:numId w:val="14"/>
        </w:numPr>
      </w:pPr>
      <w:r>
        <w:t>Preference Assessment</w:t>
      </w:r>
    </w:p>
    <w:p w14:paraId="3683E575" w14:textId="0EE92388" w:rsidR="00262B0E" w:rsidRDefault="00262B0E" w:rsidP="00262B0E">
      <w:pPr>
        <w:pStyle w:val="ListNumber"/>
        <w:numPr>
          <w:ilvl w:val="3"/>
          <w:numId w:val="14"/>
        </w:numPr>
      </w:pPr>
      <w:r>
        <w:t>Form Responses</w:t>
      </w:r>
    </w:p>
    <w:p w14:paraId="3C2A1AD9" w14:textId="2104C717" w:rsidR="00262B0E" w:rsidRDefault="00262B0E" w:rsidP="00262B0E">
      <w:pPr>
        <w:pStyle w:val="ListNumber"/>
        <w:numPr>
          <w:ilvl w:val="2"/>
          <w:numId w:val="14"/>
        </w:numPr>
      </w:pPr>
      <w:r>
        <w:t>Data Entry</w:t>
      </w:r>
    </w:p>
    <w:p w14:paraId="4F56770D" w14:textId="5E653EC7" w:rsidR="00262B0E" w:rsidRDefault="00262B0E" w:rsidP="00262B0E">
      <w:pPr>
        <w:pStyle w:val="ListNumber"/>
        <w:numPr>
          <w:ilvl w:val="3"/>
          <w:numId w:val="14"/>
        </w:numPr>
      </w:pPr>
      <w:r>
        <w:t>Skill Data</w:t>
      </w:r>
    </w:p>
    <w:p w14:paraId="6D2638E0" w14:textId="531660AD" w:rsidR="00262B0E" w:rsidRDefault="00262B0E" w:rsidP="00262B0E">
      <w:pPr>
        <w:pStyle w:val="ListNumber"/>
        <w:numPr>
          <w:ilvl w:val="3"/>
          <w:numId w:val="14"/>
        </w:numPr>
      </w:pPr>
      <w:r>
        <w:t>Per Behavior Data</w:t>
      </w:r>
    </w:p>
    <w:p w14:paraId="1C87A617" w14:textId="523ADA62" w:rsidR="00262B0E" w:rsidRDefault="00262B0E" w:rsidP="00262B0E">
      <w:pPr>
        <w:pStyle w:val="ListNumber"/>
        <w:numPr>
          <w:ilvl w:val="3"/>
          <w:numId w:val="14"/>
        </w:numPr>
      </w:pPr>
      <w:r>
        <w:t>ABC Data</w:t>
      </w:r>
    </w:p>
    <w:p w14:paraId="36D8BD3D" w14:textId="1724631D" w:rsidR="00262B0E" w:rsidRDefault="00262B0E" w:rsidP="00262B0E">
      <w:pPr>
        <w:pStyle w:val="ListNumber"/>
        <w:numPr>
          <w:ilvl w:val="3"/>
          <w:numId w:val="14"/>
        </w:numPr>
      </w:pPr>
      <w:r>
        <w:t>Form Entry</w:t>
      </w:r>
    </w:p>
    <w:p w14:paraId="69FB0974" w14:textId="2DC49902" w:rsidR="00262B0E" w:rsidRDefault="00262B0E" w:rsidP="00262B0E">
      <w:pPr>
        <w:pStyle w:val="ListNumber"/>
        <w:numPr>
          <w:ilvl w:val="3"/>
          <w:numId w:val="14"/>
        </w:numPr>
      </w:pPr>
      <w:r>
        <w:t>Timesheet Entry</w:t>
      </w:r>
    </w:p>
    <w:p w14:paraId="6A2EB38C" w14:textId="21A4FF4D" w:rsidR="00262B0E" w:rsidRDefault="00262B0E" w:rsidP="00262B0E">
      <w:pPr>
        <w:pStyle w:val="ListNumber"/>
        <w:numPr>
          <w:ilvl w:val="3"/>
          <w:numId w:val="14"/>
        </w:numPr>
      </w:pPr>
      <w:r>
        <w:t>SOAP Note Entry</w:t>
      </w:r>
    </w:p>
    <w:p w14:paraId="414256DF" w14:textId="77777777" w:rsidR="00262B0E" w:rsidRDefault="00262B0E" w:rsidP="00262B0E">
      <w:pPr>
        <w:pStyle w:val="ListNumber"/>
        <w:numPr>
          <w:ilvl w:val="1"/>
          <w:numId w:val="14"/>
        </w:numPr>
      </w:pPr>
      <w:r w:rsidRPr="0096756E">
        <w:rPr>
          <w:b/>
          <w:bCs/>
        </w:rPr>
        <w:t>(Q3 2021)</w:t>
      </w:r>
      <w:r>
        <w:t xml:space="preserve"> - </w:t>
      </w:r>
      <w:r>
        <w:t>Create Automation testcases:</w:t>
      </w:r>
    </w:p>
    <w:p w14:paraId="51E2FAAC" w14:textId="0EC0F04F" w:rsidR="00262B0E" w:rsidRDefault="00262B0E" w:rsidP="00262B0E">
      <w:pPr>
        <w:pStyle w:val="ListNumber"/>
        <w:numPr>
          <w:ilvl w:val="2"/>
          <w:numId w:val="14"/>
        </w:numPr>
      </w:pPr>
      <w:r>
        <w:t xml:space="preserve">Misc. </w:t>
      </w:r>
    </w:p>
    <w:p w14:paraId="1ACFCA23" w14:textId="0C788BAB" w:rsidR="00262B0E" w:rsidRDefault="00262B0E" w:rsidP="00262B0E">
      <w:pPr>
        <w:pStyle w:val="ListNumber"/>
        <w:numPr>
          <w:ilvl w:val="3"/>
          <w:numId w:val="14"/>
        </w:numPr>
      </w:pPr>
      <w:r>
        <w:t>Switching students</w:t>
      </w:r>
    </w:p>
    <w:p w14:paraId="0792CE2E" w14:textId="395B22F9" w:rsidR="00262B0E" w:rsidRDefault="00262B0E" w:rsidP="00262B0E">
      <w:pPr>
        <w:pStyle w:val="ListNumber"/>
        <w:numPr>
          <w:ilvl w:val="3"/>
          <w:numId w:val="14"/>
        </w:numPr>
      </w:pPr>
      <w:r>
        <w:t>Administration Menu</w:t>
      </w:r>
    </w:p>
    <w:p w14:paraId="1C7EB31A" w14:textId="442D3230" w:rsidR="00262B0E" w:rsidRDefault="00262B0E" w:rsidP="00262B0E">
      <w:pPr>
        <w:pStyle w:val="ListNumber"/>
        <w:numPr>
          <w:ilvl w:val="3"/>
          <w:numId w:val="14"/>
        </w:numPr>
      </w:pPr>
      <w:r>
        <w:t>Add/Removing Widgets from Overview</w:t>
      </w:r>
    </w:p>
    <w:p w14:paraId="14EB22FF" w14:textId="7F9578EA" w:rsidR="00262B0E" w:rsidRDefault="00262B0E" w:rsidP="00262B0E">
      <w:pPr>
        <w:pStyle w:val="ListNumber"/>
        <w:numPr>
          <w:ilvl w:val="1"/>
          <w:numId w:val="14"/>
        </w:numPr>
      </w:pPr>
      <w:r w:rsidRPr="0096756E">
        <w:rPr>
          <w:b/>
          <w:bCs/>
        </w:rPr>
        <w:t>(Q4 2021)</w:t>
      </w:r>
      <w:r>
        <w:t xml:space="preserve"> – Pending</w:t>
      </w:r>
    </w:p>
    <w:p w14:paraId="675D4478" w14:textId="0018A6E2" w:rsidR="00262B0E" w:rsidRDefault="00262B0E" w:rsidP="00262B0E">
      <w:pPr>
        <w:pStyle w:val="ListNumber"/>
        <w:numPr>
          <w:ilvl w:val="0"/>
          <w:numId w:val="0"/>
        </w:numPr>
      </w:pPr>
    </w:p>
    <w:p w14:paraId="4CC6E62C" w14:textId="77777777" w:rsidR="00262B0E" w:rsidRDefault="00262B0E" w:rsidP="00262B0E">
      <w:pPr>
        <w:pStyle w:val="ListNumber"/>
        <w:numPr>
          <w:ilvl w:val="0"/>
          <w:numId w:val="0"/>
        </w:numPr>
      </w:pPr>
    </w:p>
    <w:p w14:paraId="3408CE83" w14:textId="0BF3259B" w:rsidR="007B08E1" w:rsidRDefault="007B08E1">
      <w:pPr>
        <w:pStyle w:val="Heading2"/>
      </w:pPr>
    </w:p>
    <w:sectPr w:rsidR="007B08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1FED8" w14:textId="77777777" w:rsidR="00770E67" w:rsidRDefault="00770E67">
      <w:pPr>
        <w:spacing w:after="0" w:line="240" w:lineRule="auto"/>
      </w:pPr>
      <w:r>
        <w:separator/>
      </w:r>
    </w:p>
    <w:p w14:paraId="2E3A6B94" w14:textId="77777777" w:rsidR="00770E67" w:rsidRDefault="00770E67"/>
    <w:p w14:paraId="123DCEB5" w14:textId="77777777" w:rsidR="00770E67" w:rsidRDefault="00770E67"/>
  </w:endnote>
  <w:endnote w:type="continuationSeparator" w:id="0">
    <w:p w14:paraId="06961875" w14:textId="77777777" w:rsidR="00770E67" w:rsidRDefault="00770E67">
      <w:pPr>
        <w:spacing w:after="0" w:line="240" w:lineRule="auto"/>
      </w:pPr>
      <w:r>
        <w:continuationSeparator/>
      </w:r>
    </w:p>
    <w:p w14:paraId="4734E3F2" w14:textId="77777777" w:rsidR="00770E67" w:rsidRDefault="00770E67"/>
    <w:p w14:paraId="53199188" w14:textId="77777777" w:rsidR="00770E67" w:rsidRDefault="00770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8F79C" w14:textId="77777777" w:rsidR="007B08E1" w:rsidRDefault="007B0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36F24" w14:textId="77777777" w:rsidR="007B08E1" w:rsidRDefault="00770E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D7595" w14:textId="77777777" w:rsidR="007B08E1" w:rsidRDefault="007B0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FF2E6" w14:textId="77777777" w:rsidR="00770E67" w:rsidRDefault="00770E67">
      <w:pPr>
        <w:spacing w:after="0" w:line="240" w:lineRule="auto"/>
      </w:pPr>
      <w:r>
        <w:separator/>
      </w:r>
    </w:p>
    <w:p w14:paraId="5EB63210" w14:textId="77777777" w:rsidR="00770E67" w:rsidRDefault="00770E67"/>
    <w:p w14:paraId="0EAB8381" w14:textId="77777777" w:rsidR="00770E67" w:rsidRDefault="00770E67"/>
  </w:footnote>
  <w:footnote w:type="continuationSeparator" w:id="0">
    <w:p w14:paraId="1AE88047" w14:textId="77777777" w:rsidR="00770E67" w:rsidRDefault="00770E67">
      <w:pPr>
        <w:spacing w:after="0" w:line="240" w:lineRule="auto"/>
      </w:pPr>
      <w:r>
        <w:continuationSeparator/>
      </w:r>
    </w:p>
    <w:p w14:paraId="648DD9D0" w14:textId="77777777" w:rsidR="00770E67" w:rsidRDefault="00770E67"/>
    <w:p w14:paraId="30E9FF58" w14:textId="77777777" w:rsidR="00770E67" w:rsidRDefault="00770E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3DAAD" w14:textId="77777777" w:rsidR="007B08E1" w:rsidRDefault="007B0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21F22" w14:textId="77777777" w:rsidR="007B08E1" w:rsidRDefault="007B08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495A" w14:textId="77777777" w:rsidR="007B08E1" w:rsidRDefault="007B0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0CA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A167906"/>
    <w:multiLevelType w:val="hybridMultilevel"/>
    <w:tmpl w:val="7416E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32CDD"/>
    <w:multiLevelType w:val="hybridMultilevel"/>
    <w:tmpl w:val="8FA4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A3390"/>
    <w:multiLevelType w:val="hybridMultilevel"/>
    <w:tmpl w:val="8CAAB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B1C5A"/>
    <w:multiLevelType w:val="hybridMultilevel"/>
    <w:tmpl w:val="92C63354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E5CAF"/>
    <w:multiLevelType w:val="hybridMultilevel"/>
    <w:tmpl w:val="FB6C1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FB"/>
    <w:rsid w:val="00262B0E"/>
    <w:rsid w:val="002C1DA8"/>
    <w:rsid w:val="00770E67"/>
    <w:rsid w:val="007B08E1"/>
    <w:rsid w:val="0096756E"/>
    <w:rsid w:val="009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BE8D2"/>
  <w15:chartTrackingRefBased/>
  <w15:docId w15:val="{AC5B5747-1530-374B-A63D-194E2472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kim/Library/Containers/com.microsoft.Word/Data/Library/Application%20Support/Microsoft/Office/16.0/DTS/en-US%7bC5E4B0A5-AB00-C74A-9791-B518DD99E551%7d/%7b5F55C6DE-C140-F343-86B5-61667699819B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2020-08-28T21:27:00Z</dcterms:created>
  <dcterms:modified xsi:type="dcterms:W3CDTF">2020-08-28T21:59:00Z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